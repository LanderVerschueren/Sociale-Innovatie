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896" w:rsidRPr="00A3334C" w:rsidRDefault="00A96C73">
      <w:pPr>
        <w:pStyle w:val="DocumentLabel"/>
        <w:rPr>
          <w:lang w:val="en-US"/>
        </w:rPr>
      </w:pPr>
      <w:r w:rsidRPr="00A3334C">
        <w:rPr>
          <w:lang w:val="en-US"/>
        </w:rPr>
        <w:t>Projectvoorstel sociale innovatie</w:t>
      </w:r>
    </w:p>
    <w:p w:rsidR="00F05896" w:rsidRPr="00A3334C" w:rsidRDefault="00725336">
      <w:pPr>
        <w:pStyle w:val="MessageHeaderFirst"/>
        <w:rPr>
          <w:lang w:val="en-US"/>
        </w:rPr>
      </w:pPr>
      <w:r w:rsidRPr="00A3334C">
        <w:rPr>
          <w:rStyle w:val="MessageHeaderLabel"/>
          <w:lang w:val="en-US"/>
        </w:rPr>
        <w:t>to:</w:t>
      </w:r>
      <w:r w:rsidRPr="00A3334C">
        <w:rPr>
          <w:lang w:val="en-US"/>
        </w:rPr>
        <w:tab/>
      </w:r>
      <w:r w:rsidR="00A96C73" w:rsidRPr="00A3334C">
        <w:rPr>
          <w:lang w:val="en-US"/>
        </w:rPr>
        <w:t>gert claes</w:t>
      </w:r>
    </w:p>
    <w:p w:rsidR="00F05896" w:rsidRPr="00A3334C" w:rsidRDefault="00725336">
      <w:pPr>
        <w:pStyle w:val="Berichtkop"/>
        <w:rPr>
          <w:lang w:val="en-US"/>
        </w:rPr>
      </w:pPr>
      <w:r w:rsidRPr="00A3334C">
        <w:rPr>
          <w:rStyle w:val="MessageHeaderLabel"/>
          <w:lang w:val="en-US"/>
        </w:rPr>
        <w:t>from:</w:t>
      </w:r>
      <w:r w:rsidRPr="00A3334C">
        <w:rPr>
          <w:lang w:val="en-US"/>
        </w:rPr>
        <w:tab/>
      </w:r>
      <w:r w:rsidR="00A96C73" w:rsidRPr="00A3334C">
        <w:rPr>
          <w:lang w:val="en-US"/>
        </w:rPr>
        <w:t>raf exelmans</w:t>
      </w:r>
    </w:p>
    <w:p w:rsidR="00F05896" w:rsidRDefault="00725336">
      <w:pPr>
        <w:pStyle w:val="Berichtkop"/>
      </w:pPr>
      <w:r>
        <w:rPr>
          <w:rStyle w:val="MessageHeaderLabel"/>
        </w:rPr>
        <w:t>subject:</w:t>
      </w:r>
      <w:r>
        <w:tab/>
      </w:r>
      <w:r w:rsidR="00A96C73">
        <w:t>projectvoorstel sociale innovatie</w:t>
      </w:r>
    </w:p>
    <w:p w:rsidR="00A96C73" w:rsidRDefault="00725336" w:rsidP="00A96C73">
      <w:pPr>
        <w:pStyle w:val="Berichtkop"/>
      </w:pPr>
      <w:r>
        <w:rPr>
          <w:rStyle w:val="MessageHeaderLabel"/>
        </w:rPr>
        <w:t>date:</w:t>
      </w:r>
      <w:r w:rsidR="00A3334C">
        <w:rPr>
          <w:rStyle w:val="MessageHeaderLabel"/>
        </w:rPr>
        <w:tab/>
        <w:t>1/09/2016</w:t>
      </w:r>
    </w:p>
    <w:p w:rsidR="00F05896" w:rsidRDefault="00725336" w:rsidP="00A96C73">
      <w:pPr>
        <w:pStyle w:val="Berichtkop"/>
      </w:pPr>
      <w:r>
        <w:rPr>
          <w:rStyle w:val="MessageHeaderLabel"/>
        </w:rPr>
        <w:t>cc:</w:t>
      </w:r>
      <w:r>
        <w:tab/>
      </w:r>
      <w:r w:rsidR="00A96C73">
        <w:t>annemarie van oost</w:t>
      </w:r>
    </w:p>
    <w:p w:rsidR="00A96C73" w:rsidRDefault="00A96C73" w:rsidP="00A96C73">
      <w:pPr>
        <w:pStyle w:val="Berichtkop"/>
      </w:pPr>
    </w:p>
    <w:p w:rsidR="00A96C73" w:rsidRPr="001C0F3B" w:rsidRDefault="00A96C73" w:rsidP="00A96C73">
      <w:pPr>
        <w:pStyle w:val="Berichtkop"/>
      </w:pPr>
      <w:r w:rsidRPr="001C0F3B">
        <w:t xml:space="preserve">Naam: </w:t>
      </w:r>
      <w:r w:rsidRPr="001C0F3B">
        <w:tab/>
        <w:t>KDG</w:t>
      </w:r>
    </w:p>
    <w:p w:rsidR="00A96C73" w:rsidRPr="00A3334C" w:rsidRDefault="00A96C73" w:rsidP="00A96C73">
      <w:pPr>
        <w:pStyle w:val="Berichtkop"/>
        <w:ind w:firstLine="0"/>
        <w:rPr>
          <w:lang w:val="en-US"/>
        </w:rPr>
      </w:pPr>
      <w:r w:rsidRPr="00A3334C">
        <w:rPr>
          <w:lang w:val="en-US"/>
        </w:rPr>
        <w:t>Office management</w:t>
      </w:r>
    </w:p>
    <w:p w:rsidR="00A96C73" w:rsidRPr="00A3334C" w:rsidRDefault="00A96C73" w:rsidP="00A96C73">
      <w:pPr>
        <w:pStyle w:val="Berichtkop"/>
        <w:ind w:firstLine="0"/>
        <w:rPr>
          <w:lang w:val="en-US"/>
        </w:rPr>
      </w:pPr>
      <w:r w:rsidRPr="00A3334C">
        <w:rPr>
          <w:lang w:val="en-US"/>
        </w:rPr>
        <w:t>coördinator raf Exelmans</w:t>
      </w:r>
    </w:p>
    <w:p w:rsidR="00A96C73" w:rsidRPr="00A3334C" w:rsidRDefault="00A96C73" w:rsidP="00A96C73">
      <w:pPr>
        <w:pStyle w:val="Berichtkop"/>
        <w:ind w:firstLine="0"/>
        <w:rPr>
          <w:lang w:val="en-US"/>
        </w:rPr>
      </w:pPr>
      <w:r w:rsidRPr="00A3334C">
        <w:rPr>
          <w:lang w:val="en-US"/>
        </w:rPr>
        <w:t>nationalestraat 15</w:t>
      </w:r>
    </w:p>
    <w:p w:rsidR="00A96C73" w:rsidRPr="001C0F3B" w:rsidRDefault="00A96C73" w:rsidP="00A96C73">
      <w:pPr>
        <w:pStyle w:val="Berichtkop"/>
        <w:ind w:firstLine="0"/>
      </w:pPr>
      <w:r w:rsidRPr="001C0F3B">
        <w:t>2000 antwerpen</w:t>
      </w:r>
    </w:p>
    <w:p w:rsidR="00A96C73" w:rsidRPr="001C0F3B" w:rsidRDefault="00A96C73" w:rsidP="00A96C73">
      <w:pPr>
        <w:pStyle w:val="Berichtkop"/>
      </w:pPr>
    </w:p>
    <w:p w:rsidR="0092491D" w:rsidRPr="001C0F3B" w:rsidRDefault="0092491D" w:rsidP="00A96C73">
      <w:pPr>
        <w:pStyle w:val="Berichtkop"/>
      </w:pPr>
    </w:p>
    <w:p w:rsidR="00271654" w:rsidRDefault="00A96C73" w:rsidP="00A96C73">
      <w:pPr>
        <w:pStyle w:val="Berichtkop"/>
        <w:rPr>
          <w:rFonts w:ascii="Candara" w:hAnsi="Candara"/>
        </w:rPr>
      </w:pPr>
      <w:r w:rsidRPr="00A96C73">
        <w:t>context:</w:t>
      </w:r>
      <w:r w:rsidRPr="00A96C73">
        <w:tab/>
      </w:r>
      <w:r w:rsidRPr="00271654">
        <w:rPr>
          <w:rFonts w:ascii="Candara" w:hAnsi="Candara"/>
        </w:rPr>
        <w:t>Sinds de invoer</w:t>
      </w:r>
      <w:r w:rsidR="003F47A4">
        <w:rPr>
          <w:rFonts w:ascii="Candara" w:hAnsi="Candara"/>
        </w:rPr>
        <w:t>ing</w:t>
      </w:r>
      <w:r w:rsidRPr="00271654">
        <w:rPr>
          <w:rFonts w:ascii="Candara" w:hAnsi="Candara"/>
        </w:rPr>
        <w:t xml:space="preserve"> van het flexibiseringsdecreet is het landschap van </w:t>
      </w:r>
      <w:r w:rsidR="001C0F3B">
        <w:rPr>
          <w:rFonts w:ascii="Candara" w:hAnsi="Candara"/>
        </w:rPr>
        <w:t xml:space="preserve">het vlaamse </w:t>
      </w:r>
      <w:r w:rsidRPr="00271654">
        <w:rPr>
          <w:rFonts w:ascii="Candara" w:hAnsi="Candara"/>
        </w:rPr>
        <w:t xml:space="preserve">hoger onderwijs grondig veranderd. </w:t>
      </w:r>
    </w:p>
    <w:p w:rsidR="00A3334C" w:rsidRDefault="00A96C73" w:rsidP="00271654">
      <w:pPr>
        <w:pStyle w:val="Berichtkop"/>
        <w:numPr>
          <w:ilvl w:val="0"/>
          <w:numId w:val="1"/>
        </w:numPr>
        <w:rPr>
          <w:rFonts w:ascii="Candara" w:hAnsi="Candara"/>
        </w:rPr>
      </w:pPr>
      <w:r w:rsidRPr="00271654">
        <w:rPr>
          <w:rFonts w:ascii="Candara" w:hAnsi="Candara"/>
        </w:rPr>
        <w:t xml:space="preserve">Waar vroeger </w:t>
      </w:r>
      <w:r w:rsidR="00A3334C">
        <w:rPr>
          <w:rFonts w:ascii="Candara" w:hAnsi="Candara"/>
        </w:rPr>
        <w:t xml:space="preserve">CURRICULA RIGIDE WAREN EN BESTONDEN UIT ENKEL PLICHTVAKKEN, </w:t>
      </w:r>
      <w:r w:rsidRPr="00271654">
        <w:rPr>
          <w:rFonts w:ascii="Candara" w:hAnsi="Candara"/>
        </w:rPr>
        <w:t xml:space="preserve">kunnen studenten nu </w:t>
      </w:r>
      <w:r w:rsidR="00A3334C">
        <w:rPr>
          <w:rFonts w:ascii="Candara" w:hAnsi="Candara"/>
        </w:rPr>
        <w:t>IN ELK VAN DE DEELTRAJECT</w:t>
      </w:r>
      <w:r w:rsidR="007D5B85">
        <w:rPr>
          <w:rFonts w:ascii="Candara" w:hAnsi="Candara"/>
        </w:rPr>
        <w:t>en</w:t>
      </w:r>
      <w:r w:rsidR="00A3334C">
        <w:rPr>
          <w:rFonts w:ascii="Candara" w:hAnsi="Candara"/>
        </w:rPr>
        <w:t xml:space="preserve"> EIGEN KEUZES MAKEN OP BASIS VAN INTERESSE, </w:t>
      </w:r>
      <w:r w:rsidR="003E6E05">
        <w:rPr>
          <w:rFonts w:ascii="Candara" w:hAnsi="Candara"/>
        </w:rPr>
        <w:t xml:space="preserve">NIEUWSGIERIGHEID, </w:t>
      </w:r>
      <w:r w:rsidR="00A3334C">
        <w:rPr>
          <w:rFonts w:ascii="Candara" w:hAnsi="Candara"/>
        </w:rPr>
        <w:t>TALENT, …</w:t>
      </w:r>
    </w:p>
    <w:p w:rsidR="007D5B85" w:rsidRDefault="007D5B85" w:rsidP="00271654">
      <w:pPr>
        <w:pStyle w:val="Berichtkop"/>
        <w:numPr>
          <w:ilvl w:val="0"/>
          <w:numId w:val="1"/>
        </w:numPr>
        <w:rPr>
          <w:rFonts w:ascii="Candara" w:hAnsi="Candara"/>
        </w:rPr>
      </w:pPr>
      <w:r>
        <w:rPr>
          <w:rFonts w:ascii="Candara" w:hAnsi="Candara"/>
        </w:rPr>
        <w:t>studenten ‘kiezen’ een studiereis met beperkte plaatsen, hierbij zijn er bestemmingen favoriet, anderen minder of zelfs ongewenst</w:t>
      </w:r>
    </w:p>
    <w:p w:rsidR="00271654" w:rsidRPr="00271654" w:rsidRDefault="00271654" w:rsidP="007D5B85">
      <w:pPr>
        <w:pStyle w:val="Berichtkop"/>
        <w:ind w:left="360" w:firstLine="0"/>
        <w:rPr>
          <w:rFonts w:ascii="Candara" w:hAnsi="Candara"/>
        </w:rPr>
      </w:pPr>
      <w:r w:rsidRPr="00271654">
        <w:rPr>
          <w:rFonts w:ascii="Candara" w:hAnsi="Candara"/>
        </w:rPr>
        <w:t xml:space="preserve">Er is duidelijk nood aan een tool die studenten </w:t>
      </w:r>
      <w:r w:rsidR="003E6E05">
        <w:rPr>
          <w:rFonts w:ascii="Candara" w:hAnsi="Candara"/>
        </w:rPr>
        <w:t xml:space="preserve">EN DE OPLEIDING </w:t>
      </w:r>
      <w:r w:rsidRPr="00271654">
        <w:rPr>
          <w:rFonts w:ascii="Candara" w:hAnsi="Candara"/>
        </w:rPr>
        <w:t xml:space="preserve">kan helpen </w:t>
      </w:r>
      <w:r w:rsidR="003E6E05">
        <w:rPr>
          <w:rFonts w:ascii="Candara" w:hAnsi="Candara"/>
        </w:rPr>
        <w:t>OM ‘KEUZES’ te Registreren  en optimaal te verwerken.</w:t>
      </w:r>
    </w:p>
    <w:p w:rsidR="00271654" w:rsidRDefault="00271654" w:rsidP="00A96C73">
      <w:pPr>
        <w:pStyle w:val="Berichtkop"/>
      </w:pPr>
    </w:p>
    <w:p w:rsidR="003E6E05" w:rsidRDefault="00271654" w:rsidP="00271654">
      <w:pPr>
        <w:pStyle w:val="Berichtkop"/>
      </w:pPr>
      <w:r>
        <w:t>do</w:t>
      </w:r>
      <w:r w:rsidR="00A96C73" w:rsidRPr="00A96C73">
        <w:t>el:</w:t>
      </w:r>
      <w:r>
        <w:t xml:space="preserve"> </w:t>
      </w:r>
      <w:r>
        <w:tab/>
        <w:t>een praktische en gebruiksvriendelijk</w:t>
      </w:r>
      <w:r w:rsidR="00B11843">
        <w:t>e</w:t>
      </w:r>
      <w:r>
        <w:t xml:space="preserve"> tool die studenten begeleidt in</w:t>
      </w:r>
      <w:r w:rsidR="003E6E05">
        <w:t xml:space="preserve"> </w:t>
      </w:r>
      <w:r>
        <w:t xml:space="preserve">het </w:t>
      </w:r>
      <w:r w:rsidR="003E6E05">
        <w:t>aanduiden van keuzes en de opleiding helpt de ingevoerde voorkeuren zo optimaal mogelijk toe te wijzen rekening houdend met ingestelde parameters.</w:t>
      </w:r>
      <w:r w:rsidR="007D5B85">
        <w:t xml:space="preserve"> optimaal wil zeggen, zoveel mog</w:t>
      </w:r>
      <w:r w:rsidR="00B11843">
        <w:t>elijk tevreden kiezers en een administratief gewenst resultaat.</w:t>
      </w:r>
    </w:p>
    <w:p w:rsidR="00E41C12" w:rsidRDefault="00EC2AD0" w:rsidP="00E41C12">
      <w:pPr>
        <w:pStyle w:val="Berichtkop"/>
        <w:rPr>
          <w:color w:val="FF0000"/>
        </w:rPr>
      </w:pPr>
      <w:r>
        <w:rPr>
          <w:color w:val="FF0000"/>
        </w:rPr>
        <w:t>Keuze vakken en studiereis? (vorig jaar tool voor pdt)</w:t>
      </w:r>
    </w:p>
    <w:p w:rsidR="00E41C12" w:rsidRPr="00EC2AD0" w:rsidRDefault="00E41C12" w:rsidP="00E41C12">
      <w:pPr>
        <w:pStyle w:val="Berichtkop"/>
        <w:rPr>
          <w:color w:val="FF0000"/>
        </w:rPr>
      </w:pPr>
      <w:bookmarkStart w:id="0" w:name="_GoBack"/>
      <w:bookmarkEnd w:id="0"/>
      <w:r>
        <w:rPr>
          <w:color w:val="FF0000"/>
        </w:rPr>
        <w:t>administratief resultaat?</w:t>
      </w:r>
    </w:p>
    <w:p w:rsidR="00271654" w:rsidRDefault="00271654" w:rsidP="00A96C73">
      <w:pPr>
        <w:pStyle w:val="Berichtkop"/>
      </w:pPr>
    </w:p>
    <w:p w:rsidR="0092491D" w:rsidRPr="00A96C73" w:rsidRDefault="0092491D" w:rsidP="00A96C73">
      <w:pPr>
        <w:pStyle w:val="Berichtkop"/>
      </w:pPr>
    </w:p>
    <w:p w:rsidR="00A96C73" w:rsidRPr="00A96C73" w:rsidRDefault="00A96C73" w:rsidP="00A96C73">
      <w:pPr>
        <w:pStyle w:val="Berichtkop"/>
      </w:pPr>
      <w:r w:rsidRPr="00A96C73">
        <w:t>resultaat:</w:t>
      </w:r>
      <w:r w:rsidR="00271654">
        <w:tab/>
      </w:r>
      <w:r w:rsidR="00271654">
        <w:tab/>
        <w:t>app of online toepassing</w:t>
      </w:r>
    </w:p>
    <w:p w:rsidR="00A96C73" w:rsidRDefault="0092491D" w:rsidP="00A96C73">
      <w:pPr>
        <w:pStyle w:val="Berichtkop"/>
      </w:pPr>
      <w:r>
        <w:br w:type="page"/>
      </w:r>
      <w:r w:rsidR="00A96C73" w:rsidRPr="00A96C73">
        <w:lastRenderedPageBreak/>
        <w:t>technische eisen</w:t>
      </w:r>
      <w:r w:rsidR="00A96C73">
        <w:t>:</w:t>
      </w:r>
      <w:r w:rsidR="00271654">
        <w:tab/>
        <w:t>webtoepassing (eventueel tablet)</w:t>
      </w:r>
      <w:r w:rsidR="00D41571">
        <w:t xml:space="preserve"> met volgende functionaliteiten</w:t>
      </w:r>
    </w:p>
    <w:p w:rsidR="00D41571" w:rsidRDefault="00D41571" w:rsidP="00A96C73">
      <w:pPr>
        <w:pStyle w:val="Berichtkop"/>
      </w:pPr>
    </w:p>
    <w:p w:rsidR="00D41571" w:rsidRDefault="00D41571" w:rsidP="00D41571">
      <w:pPr>
        <w:pStyle w:val="Berichtkop"/>
        <w:numPr>
          <w:ilvl w:val="0"/>
          <w:numId w:val="3"/>
        </w:numPr>
      </w:pPr>
      <w:r>
        <w:t>tool kan bepalen w</w:t>
      </w:r>
      <w:r w:rsidR="003E6E05">
        <w:t xml:space="preserve">elke </w:t>
      </w:r>
      <w:r>
        <w:t xml:space="preserve">student </w:t>
      </w:r>
      <w:r w:rsidR="003E6E05">
        <w:t>een keuze mag maken, vanaf wanneer en tot wanneer</w:t>
      </w:r>
      <w:r w:rsidR="00F43B9B">
        <w:t xml:space="preserve"> (bvb bestemming st</w:t>
      </w:r>
      <w:r w:rsidR="00EC2AD0">
        <w:t>udiereis, kiezen keuzevakken, …</w:t>
      </w:r>
    </w:p>
    <w:p w:rsidR="00E81C28" w:rsidRPr="00EC2AD0" w:rsidRDefault="00EC2AD0" w:rsidP="00E81C28">
      <w:pPr>
        <w:pStyle w:val="Berichtkop"/>
        <w:ind w:left="720" w:firstLine="0"/>
        <w:rPr>
          <w:color w:val="FF0000"/>
        </w:rPr>
      </w:pPr>
      <w:r>
        <w:rPr>
          <w:color w:val="FF0000"/>
        </w:rPr>
        <w:t>Vanaf wanneer en tot wanneeR?</w:t>
      </w:r>
      <w:r w:rsidR="00E81C28">
        <w:rPr>
          <w:color w:val="FF0000"/>
        </w:rPr>
        <w:br/>
        <w:t>Parameters wie mag kiezen?</w:t>
      </w:r>
    </w:p>
    <w:p w:rsidR="00EC2AD0" w:rsidRDefault="00EC2AD0" w:rsidP="00EC2AD0">
      <w:pPr>
        <w:pStyle w:val="Berichtkop"/>
        <w:ind w:left="720" w:firstLine="0"/>
      </w:pPr>
    </w:p>
    <w:p w:rsidR="00E81C28" w:rsidRDefault="00D41571" w:rsidP="00E81C28">
      <w:pPr>
        <w:pStyle w:val="Berichtkop"/>
        <w:numPr>
          <w:ilvl w:val="0"/>
          <w:numId w:val="3"/>
        </w:numPr>
      </w:pPr>
      <w:r>
        <w:t xml:space="preserve">tool kan </w:t>
      </w:r>
      <w:r w:rsidR="003E6E05">
        <w:t>keuzeopties visueel en inhoudelijk displayen en op gebruiksvriendelijke wijze  de student begeleiden in het maken van zijn keuzes</w:t>
      </w:r>
    </w:p>
    <w:p w:rsidR="00E81C28" w:rsidRPr="00E81C28" w:rsidRDefault="00E81C28" w:rsidP="00E81C28">
      <w:pPr>
        <w:pStyle w:val="Berichtkop"/>
        <w:ind w:left="720" w:firstLine="0"/>
        <w:rPr>
          <w:color w:val="FF0000"/>
        </w:rPr>
      </w:pPr>
      <w:r w:rsidRPr="00E81C28">
        <w:rPr>
          <w:color w:val="FF0000"/>
        </w:rPr>
        <w:t>inhoudelijk</w:t>
      </w:r>
      <w:r>
        <w:rPr>
          <w:color w:val="FF0000"/>
        </w:rPr>
        <w:t>? (welke info)</w:t>
      </w:r>
    </w:p>
    <w:p w:rsidR="00E81C28" w:rsidRDefault="00E81C28" w:rsidP="00E81C28">
      <w:pPr>
        <w:pStyle w:val="Berichtkop"/>
        <w:ind w:left="720" w:firstLine="0"/>
      </w:pPr>
    </w:p>
    <w:p w:rsidR="003E6E05" w:rsidRDefault="003F47A4" w:rsidP="00D41571">
      <w:pPr>
        <w:pStyle w:val="Berichtkop"/>
        <w:numPr>
          <w:ilvl w:val="0"/>
          <w:numId w:val="3"/>
        </w:numPr>
      </w:pPr>
      <w:r>
        <w:t xml:space="preserve">tool kan </w:t>
      </w:r>
      <w:r w:rsidR="003E6E05">
        <w:t>maxima/minima bewaken</w:t>
      </w:r>
    </w:p>
    <w:p w:rsidR="00E81C28" w:rsidRPr="00E81C28" w:rsidRDefault="00E81C28" w:rsidP="00E81C28">
      <w:pPr>
        <w:pStyle w:val="Berichtkop"/>
        <w:ind w:left="720" w:firstLine="0"/>
        <w:rPr>
          <w:color w:val="FF0000"/>
        </w:rPr>
      </w:pPr>
      <w:r>
        <w:rPr>
          <w:color w:val="FF0000"/>
        </w:rPr>
        <w:t>Aantal studenten?</w:t>
      </w:r>
    </w:p>
    <w:p w:rsidR="00E81C28" w:rsidRDefault="00E81C28" w:rsidP="00E81C28">
      <w:pPr>
        <w:pStyle w:val="Berichtkop"/>
        <w:ind w:left="720" w:firstLine="0"/>
      </w:pPr>
    </w:p>
    <w:p w:rsidR="003E6E05" w:rsidRDefault="003F47A4" w:rsidP="00D41571">
      <w:pPr>
        <w:pStyle w:val="Berichtkop"/>
        <w:numPr>
          <w:ilvl w:val="0"/>
          <w:numId w:val="3"/>
        </w:numPr>
      </w:pPr>
      <w:r>
        <w:t xml:space="preserve">tools kan </w:t>
      </w:r>
      <w:r w:rsidR="003E6E05">
        <w:t>per keuze registreren hoe hard de voorkeur naar een keuze uit gaat (wensgraad)</w:t>
      </w:r>
    </w:p>
    <w:p w:rsidR="00E81C28" w:rsidRDefault="003F47A4" w:rsidP="00E81C28">
      <w:pPr>
        <w:pStyle w:val="Berichtkop"/>
        <w:numPr>
          <w:ilvl w:val="0"/>
          <w:numId w:val="3"/>
        </w:numPr>
      </w:pPr>
      <w:r>
        <w:t xml:space="preserve">tool kan </w:t>
      </w:r>
      <w:r w:rsidR="00F43B9B">
        <w:t>berekent de meest optimale verdeling reke</w:t>
      </w:r>
      <w:r w:rsidR="00B11843">
        <w:t>n</w:t>
      </w:r>
      <w:r w:rsidR="00F43B9B">
        <w:t>ing houden</w:t>
      </w:r>
      <w:r w:rsidR="00B11843">
        <w:t>d</w:t>
      </w:r>
      <w:r w:rsidR="00F43B9B">
        <w:t xml:space="preserve"> met ingestelde paramters (bvb. gelijke verdeling, maxima en minima, resulterend in een zo groot mogelijk tevredenheidsgevoel voor de alle studenten) </w:t>
      </w:r>
    </w:p>
    <w:p w:rsidR="00E81C28" w:rsidRPr="00E81C28" w:rsidRDefault="00E81C28" w:rsidP="00E81C28">
      <w:pPr>
        <w:pStyle w:val="Berichtkop"/>
        <w:ind w:left="720" w:firstLine="0"/>
        <w:rPr>
          <w:color w:val="FF0000"/>
        </w:rPr>
      </w:pPr>
      <w:r>
        <w:rPr>
          <w:color w:val="FF0000"/>
        </w:rPr>
        <w:t>Gelijke verdeling?</w:t>
      </w:r>
    </w:p>
    <w:p w:rsidR="00E81C28" w:rsidRDefault="00E81C28" w:rsidP="00E81C28">
      <w:pPr>
        <w:pStyle w:val="Berichtkop"/>
        <w:ind w:left="720" w:firstLine="0"/>
      </w:pPr>
    </w:p>
    <w:p w:rsidR="003F47A4" w:rsidRPr="00A96C73" w:rsidRDefault="003F47A4" w:rsidP="003F47A4">
      <w:pPr>
        <w:pStyle w:val="Berichtkop"/>
        <w:ind w:left="720" w:firstLine="0"/>
      </w:pPr>
    </w:p>
    <w:p w:rsidR="00A96C73" w:rsidRPr="00A96C73" w:rsidRDefault="00A96C73" w:rsidP="00A96C73">
      <w:pPr>
        <w:pStyle w:val="Berichtkop"/>
      </w:pPr>
      <w:r w:rsidRPr="00A96C73">
        <w:t>afbakening</w:t>
      </w:r>
      <w:r w:rsidR="00271654">
        <w:t>:</w:t>
      </w:r>
      <w:r w:rsidR="00271654">
        <w:tab/>
      </w:r>
      <w:r w:rsidR="00F43B9B">
        <w:tab/>
      </w:r>
      <w:r w:rsidR="0092491D">
        <w:t>geen concurrentie met inhoud website en/of intranet</w:t>
      </w:r>
    </w:p>
    <w:p w:rsidR="00A96C73" w:rsidRPr="00A96C73" w:rsidRDefault="00A96C73" w:rsidP="00A96C73">
      <w:pPr>
        <w:pStyle w:val="Berichtkop"/>
      </w:pPr>
      <w:r w:rsidRPr="00A96C73">
        <w:t>risisco’s</w:t>
      </w:r>
      <w:r w:rsidR="00271654">
        <w:t>:</w:t>
      </w:r>
      <w:r w:rsidR="0092491D">
        <w:tab/>
      </w:r>
    </w:p>
    <w:p w:rsidR="00A96C73" w:rsidRDefault="00A96C73" w:rsidP="00A96C73">
      <w:pPr>
        <w:pStyle w:val="Berichtkop"/>
      </w:pPr>
      <w:r>
        <w:t>raakvlakken</w:t>
      </w:r>
      <w:r w:rsidR="00271654">
        <w:t>:</w:t>
      </w:r>
      <w:r w:rsidR="00271654">
        <w:tab/>
      </w:r>
      <w:r w:rsidR="00271654">
        <w:tab/>
      </w:r>
      <w:r w:rsidR="00F43B9B">
        <w:t>BB/reg online/online afspraken.nl</w:t>
      </w:r>
    </w:p>
    <w:p w:rsidR="00A96C73" w:rsidRDefault="00A96C73" w:rsidP="00A96C73">
      <w:pPr>
        <w:pStyle w:val="Berichtkop"/>
      </w:pPr>
      <w:r>
        <w:t>oplevering</w:t>
      </w:r>
      <w:r w:rsidR="00271654">
        <w:t>:</w:t>
      </w:r>
      <w:r w:rsidR="00271654">
        <w:tab/>
      </w:r>
      <w:r w:rsidR="00271654">
        <w:tab/>
        <w:t>lente 201</w:t>
      </w:r>
      <w:r w:rsidR="00F43B9B">
        <w:t>7</w:t>
      </w:r>
    </w:p>
    <w:p w:rsidR="00271654" w:rsidRDefault="00271654" w:rsidP="00A96C73">
      <w:pPr>
        <w:pStyle w:val="Berichtkop"/>
      </w:pPr>
    </w:p>
    <w:p w:rsidR="00271654" w:rsidRDefault="00271654" w:rsidP="00A96C73">
      <w:pPr>
        <w:pStyle w:val="Berichtkop"/>
      </w:pPr>
      <w:r>
        <w:t>profiel van de student als leverancier</w:t>
      </w:r>
    </w:p>
    <w:p w:rsidR="00D41571" w:rsidRDefault="00271654" w:rsidP="00271654">
      <w:pPr>
        <w:pStyle w:val="Berichtkop"/>
        <w:numPr>
          <w:ilvl w:val="0"/>
          <w:numId w:val="2"/>
        </w:numPr>
      </w:pPr>
      <w:r>
        <w:t xml:space="preserve">student heeft inzicht in de </w:t>
      </w:r>
      <w:r w:rsidR="0092491D">
        <w:t xml:space="preserve">problematiek van </w:t>
      </w:r>
      <w:r w:rsidR="00F43B9B">
        <w:t xml:space="preserve">keuzeregistratie </w:t>
      </w:r>
      <w:r w:rsidR="00D41571">
        <w:t>en de parameters die erin werkzaam zijn</w:t>
      </w:r>
    </w:p>
    <w:p w:rsidR="00271654" w:rsidRDefault="00D41571" w:rsidP="00271654">
      <w:pPr>
        <w:pStyle w:val="Berichtkop"/>
        <w:numPr>
          <w:ilvl w:val="0"/>
          <w:numId w:val="2"/>
        </w:numPr>
      </w:pPr>
      <w:r>
        <w:t xml:space="preserve">student heeft inzicht in </w:t>
      </w:r>
      <w:r w:rsidR="00271654">
        <w:t xml:space="preserve">informatie die nodig is om een adequate tool te bouwen die een antwoord biedt op de complexiteit van </w:t>
      </w:r>
      <w:r w:rsidR="00F43B9B">
        <w:t>keuzemodules</w:t>
      </w:r>
    </w:p>
    <w:p w:rsidR="00D41571" w:rsidRDefault="00271654" w:rsidP="00271654">
      <w:pPr>
        <w:pStyle w:val="Berichtkop"/>
        <w:numPr>
          <w:ilvl w:val="0"/>
          <w:numId w:val="2"/>
        </w:numPr>
      </w:pPr>
      <w:r>
        <w:t>student kan</w:t>
      </w:r>
      <w:r w:rsidR="00D41571">
        <w:t xml:space="preserve"> correct informatie verwerken en een kwaliteitsvolle redenering opbouwen die ten grondslag ligt aan de beslissingsstructuren van de </w:t>
      </w:r>
      <w:r w:rsidR="00F43B9B">
        <w:t>verwerkings</w:t>
      </w:r>
      <w:r w:rsidR="00D41571">
        <w:t>module</w:t>
      </w:r>
    </w:p>
    <w:p w:rsidR="00271654" w:rsidRDefault="00D41571" w:rsidP="00271654">
      <w:pPr>
        <w:pStyle w:val="Berichtkop"/>
        <w:numPr>
          <w:ilvl w:val="0"/>
          <w:numId w:val="2"/>
        </w:numPr>
      </w:pPr>
      <w:r>
        <w:t xml:space="preserve">de  </w:t>
      </w:r>
      <w:r w:rsidR="00271654">
        <w:t xml:space="preserve"> </w:t>
      </w:r>
      <w:r>
        <w:t>student kan de complexiteit vertalen naar stappen en deze nauwgezet uitvoeren om zo tijdig het product op te leveren, uiteraard met de nodige feedback van de opdrachtgever en mogelijkheid tot testen</w:t>
      </w:r>
    </w:p>
    <w:p w:rsidR="00D41571" w:rsidRDefault="00D41571" w:rsidP="00D41571">
      <w:pPr>
        <w:pStyle w:val="Berichtkop"/>
      </w:pPr>
    </w:p>
    <w:sectPr w:rsidR="00D41571">
      <w:footerReference w:type="even" r:id="rId8"/>
      <w:footerReference w:type="default" r:id="rId9"/>
      <w:footerReference w:type="first" r:id="rId10"/>
      <w:pgSz w:w="11906" w:h="16838" w:code="1"/>
      <w:pgMar w:top="1417" w:right="1417" w:bottom="1417" w:left="1417" w:header="960" w:footer="96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8B5" w:rsidRDefault="008338B5">
      <w:pPr>
        <w:spacing w:after="0" w:line="240" w:lineRule="auto"/>
      </w:pPr>
      <w:r>
        <w:separator/>
      </w:r>
    </w:p>
  </w:endnote>
  <w:endnote w:type="continuationSeparator" w:id="0">
    <w:p w:rsidR="008338B5" w:rsidRDefault="00833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896" w:rsidRDefault="00725336">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5</w:t>
    </w:r>
    <w:r>
      <w:rPr>
        <w:rStyle w:val="Paginanummer"/>
      </w:rPr>
      <w:fldChar w:fldCharType="end"/>
    </w:r>
  </w:p>
  <w:p w:rsidR="00F05896" w:rsidRDefault="00F0589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896" w:rsidRDefault="00725336">
    <w:pPr>
      <w:pStyle w:val="Voettekst"/>
      <w:pBdr>
        <w:top w:val="single" w:sz="6" w:space="2" w:color="auto"/>
      </w:pBdr>
      <w:ind w:left="4080" w:right="4080"/>
    </w:pPr>
    <w:r>
      <w:rPr>
        <w:rStyle w:val="Paginanummer"/>
      </w:rPr>
      <w:fldChar w:fldCharType="begin"/>
    </w:r>
    <w:r>
      <w:rPr>
        <w:rStyle w:val="Paginanummer"/>
      </w:rPr>
      <w:instrText xml:space="preserve"> PAGE </w:instrText>
    </w:r>
    <w:r>
      <w:rPr>
        <w:rStyle w:val="Paginanummer"/>
      </w:rPr>
      <w:fldChar w:fldCharType="separate"/>
    </w:r>
    <w:r w:rsidR="00E41C12">
      <w:rPr>
        <w:rStyle w:val="Paginanummer"/>
        <w:noProof/>
      </w:rPr>
      <w:t>2</w:t>
    </w:r>
    <w:r>
      <w:rPr>
        <w:rStyle w:val="Paginanumm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896" w:rsidRDefault="00F05896">
    <w:pPr>
      <w:pStyle w:val="Voettekst"/>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8B5" w:rsidRDefault="008338B5">
      <w:pPr>
        <w:spacing w:after="0" w:line="240" w:lineRule="auto"/>
      </w:pPr>
      <w:r>
        <w:separator/>
      </w:r>
    </w:p>
  </w:footnote>
  <w:footnote w:type="continuationSeparator" w:id="0">
    <w:p w:rsidR="008338B5" w:rsidRDefault="008338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35065"/>
    <w:multiLevelType w:val="hybridMultilevel"/>
    <w:tmpl w:val="92F8DA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40978D1"/>
    <w:multiLevelType w:val="hybridMultilevel"/>
    <w:tmpl w:val="5052DCF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B9E2B5D"/>
    <w:multiLevelType w:val="hybridMultilevel"/>
    <w:tmpl w:val="AE1A8D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654"/>
    <w:rsid w:val="001C0F3B"/>
    <w:rsid w:val="00271654"/>
    <w:rsid w:val="00330F85"/>
    <w:rsid w:val="003E6E05"/>
    <w:rsid w:val="003F47A4"/>
    <w:rsid w:val="004D28EF"/>
    <w:rsid w:val="005804AC"/>
    <w:rsid w:val="00725336"/>
    <w:rsid w:val="00760AFC"/>
    <w:rsid w:val="007D5B85"/>
    <w:rsid w:val="008338B5"/>
    <w:rsid w:val="0092491D"/>
    <w:rsid w:val="00A3334C"/>
    <w:rsid w:val="00A96C73"/>
    <w:rsid w:val="00B11843"/>
    <w:rsid w:val="00D41571"/>
    <w:rsid w:val="00E34B8F"/>
    <w:rsid w:val="00E41C12"/>
    <w:rsid w:val="00E81C28"/>
    <w:rsid w:val="00EC2AD0"/>
    <w:rsid w:val="00F05896"/>
    <w:rsid w:val="00F43B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AB5D4B"/>
  <w15:docId w15:val="{DB414D37-F653-45E4-B954-02641176A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716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716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271654"/>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271654"/>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271654"/>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27165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27165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27165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27165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semiHidden/>
    <w:pPr>
      <w:spacing w:after="240" w:line="240" w:lineRule="atLeast"/>
      <w:ind w:firstLine="360"/>
      <w:jc w:val="both"/>
    </w:pPr>
    <w:rPr>
      <w:rFonts w:ascii="Garamond" w:hAnsi="Garamond"/>
    </w:rPr>
  </w:style>
  <w:style w:type="paragraph" w:styleId="Afsluiting">
    <w:name w:val="Closing"/>
    <w:basedOn w:val="Standaard"/>
    <w:next w:val="Standaard"/>
    <w:semiHidden/>
    <w:pPr>
      <w:spacing w:line="220" w:lineRule="atLeast"/>
    </w:pPr>
    <w:rPr>
      <w:rFonts w:ascii="Garamond" w:hAnsi="Garamond"/>
    </w:rPr>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rPr>
  </w:style>
  <w:style w:type="paragraph" w:customStyle="1" w:styleId="DocumentLabel">
    <w:name w:val="Document Label"/>
    <w:next w:val="Standaard"/>
    <w:pPr>
      <w:pBdr>
        <w:top w:val="double" w:sz="6" w:space="8" w:color="808080"/>
        <w:bottom w:val="double" w:sz="6" w:space="8" w:color="808080"/>
      </w:pBdr>
      <w:spacing w:after="40" w:line="240" w:lineRule="atLeast"/>
      <w:jc w:val="center"/>
    </w:pPr>
    <w:rPr>
      <w:rFonts w:ascii="Garamond" w:hAnsi="Garamond"/>
      <w:b/>
      <w:caps/>
      <w:spacing w:val="20"/>
      <w:sz w:val="18"/>
    </w:rPr>
  </w:style>
  <w:style w:type="paragraph" w:customStyle="1" w:styleId="Enclosure">
    <w:name w:val="Enclosure"/>
    <w:basedOn w:val="Plattetekst"/>
    <w:next w:val="Standaard"/>
    <w:pPr>
      <w:keepLines/>
      <w:spacing w:before="220"/>
      <w:ind w:firstLine="0"/>
    </w:pPr>
  </w:style>
  <w:style w:type="paragraph" w:customStyle="1" w:styleId="HeaderBase">
    <w:name w:val="Header Base"/>
    <w:basedOn w:val="Plattetekst"/>
    <w:pPr>
      <w:keepLines/>
      <w:tabs>
        <w:tab w:val="center" w:pos="4320"/>
        <w:tab w:val="right" w:pos="8640"/>
      </w:tabs>
      <w:spacing w:after="0"/>
    </w:pPr>
  </w:style>
  <w:style w:type="paragraph" w:styleId="Voettekst">
    <w:name w:val="footer"/>
    <w:basedOn w:val="HeaderBase"/>
    <w:semiHidden/>
    <w:pPr>
      <w:spacing w:before="600"/>
      <w:ind w:right="-240" w:firstLine="0"/>
      <w:jc w:val="center"/>
    </w:pPr>
    <w:rPr>
      <w:kern w:val="18"/>
    </w:rPr>
  </w:style>
  <w:style w:type="paragraph" w:styleId="Koptekst">
    <w:name w:val="header"/>
    <w:basedOn w:val="HeaderBase"/>
    <w:semiHidden/>
    <w:pPr>
      <w:spacing w:after="660"/>
      <w:ind w:firstLine="0"/>
      <w:jc w:val="center"/>
    </w:pPr>
    <w:rPr>
      <w:smallCaps/>
      <w:kern w:val="18"/>
    </w:rPr>
  </w:style>
  <w:style w:type="paragraph" w:customStyle="1" w:styleId="HeadingBase">
    <w:name w:val="Heading Base"/>
    <w:basedOn w:val="Plattetekst"/>
    <w:next w:val="Plattetekst"/>
    <w:pPr>
      <w:keepNext/>
      <w:keepLines/>
      <w:spacing w:after="0"/>
      <w:ind w:firstLine="0"/>
      <w:jc w:val="left"/>
    </w:pPr>
    <w:rPr>
      <w:kern w:val="20"/>
    </w:rPr>
  </w:style>
  <w:style w:type="paragraph" w:styleId="Berichtkop">
    <w:name w:val="Message Header"/>
    <w:basedOn w:val="Plattetekst"/>
    <w:semiHidden/>
    <w:pPr>
      <w:keepLines/>
      <w:spacing w:after="120"/>
      <w:ind w:left="1080" w:hanging="1080"/>
      <w:jc w:val="left"/>
    </w:pPr>
    <w:rPr>
      <w:caps/>
      <w:sz w:val="18"/>
    </w:rPr>
  </w:style>
  <w:style w:type="paragraph" w:customStyle="1" w:styleId="MessageHeaderFirst">
    <w:name w:val="Message Header First"/>
    <w:basedOn w:val="Berichtkop"/>
    <w:next w:val="Berichtkop"/>
    <w:pPr>
      <w:spacing w:before="360"/>
    </w:pPr>
  </w:style>
  <w:style w:type="character" w:customStyle="1" w:styleId="MessageHeaderLabel">
    <w:name w:val="Message Header Label"/>
    <w:rPr>
      <w:b/>
      <w:sz w:val="18"/>
    </w:rPr>
  </w:style>
  <w:style w:type="paragraph" w:customStyle="1" w:styleId="MessageHeaderLast">
    <w:name w:val="Message Header Last"/>
    <w:basedOn w:val="Berichtkop"/>
    <w:next w:val="Plattetekst"/>
    <w:pPr>
      <w:pBdr>
        <w:bottom w:val="single" w:sz="6" w:space="18" w:color="808080"/>
      </w:pBdr>
      <w:spacing w:after="360"/>
    </w:pPr>
  </w:style>
  <w:style w:type="paragraph" w:styleId="Standaardinspringing">
    <w:name w:val="Normal Indent"/>
    <w:basedOn w:val="Standaard"/>
    <w:semiHidden/>
    <w:pPr>
      <w:ind w:left="720"/>
    </w:pPr>
  </w:style>
  <w:style w:type="character" w:styleId="Paginanummer">
    <w:name w:val="page number"/>
    <w:semiHidden/>
  </w:style>
  <w:style w:type="paragraph" w:customStyle="1" w:styleId="ReturnAddress">
    <w:name w:val="Return Address"/>
    <w:pPr>
      <w:framePr w:w="8640" w:wrap="notBeside" w:vAnchor="page" w:hAnchor="page" w:x="1729" w:y="14401" w:anchorLock="1"/>
      <w:spacing w:line="240" w:lineRule="atLeast"/>
      <w:ind w:right="-240"/>
      <w:jc w:val="center"/>
    </w:pPr>
    <w:rPr>
      <w:rFonts w:ascii="Garamond" w:hAnsi="Garamond"/>
      <w:caps/>
      <w:spacing w:val="30"/>
      <w:sz w:val="15"/>
    </w:rPr>
  </w:style>
  <w:style w:type="paragraph" w:styleId="Handtekening">
    <w:name w:val="Signature"/>
    <w:basedOn w:val="Plattetekst"/>
    <w:next w:val="Standaard"/>
    <w:semiHidden/>
    <w:pPr>
      <w:keepNext/>
      <w:keepLines/>
      <w:spacing w:before="660" w:after="0"/>
    </w:pPr>
  </w:style>
  <w:style w:type="paragraph" w:customStyle="1" w:styleId="SignatureJobTitle">
    <w:name w:val="Signature Job Title"/>
    <w:basedOn w:val="Handtekening"/>
    <w:next w:val="Standaard"/>
    <w:pPr>
      <w:spacing w:before="0"/>
      <w:ind w:firstLine="0"/>
    </w:pPr>
  </w:style>
  <w:style w:type="paragraph" w:customStyle="1" w:styleId="SignatureName">
    <w:name w:val="Signature Name"/>
    <w:basedOn w:val="Handtekening"/>
    <w:next w:val="SignatureJobTitle"/>
    <w:pPr>
      <w:ind w:firstLine="0"/>
    </w:pPr>
  </w:style>
  <w:style w:type="character" w:customStyle="1" w:styleId="Slogan">
    <w:name w:val="Slogan"/>
    <w:basedOn w:val="Standaardalinea-lettertype"/>
    <w:rPr>
      <w:i/>
      <w:spacing w:val="70"/>
      <w:sz w:val="21"/>
    </w:rPr>
  </w:style>
  <w:style w:type="paragraph" w:styleId="Ballontekst">
    <w:name w:val="Balloon Text"/>
    <w:basedOn w:val="Standaard"/>
    <w:link w:val="BallontekstChar"/>
    <w:uiPriority w:val="99"/>
    <w:semiHidden/>
    <w:unhideWhenUsed/>
    <w:rsid w:val="00A96C73"/>
    <w:rPr>
      <w:rFonts w:ascii="Tahoma" w:hAnsi="Tahoma" w:cs="Tahoma"/>
      <w:sz w:val="16"/>
      <w:szCs w:val="16"/>
    </w:rPr>
  </w:style>
  <w:style w:type="character" w:customStyle="1" w:styleId="BallontekstChar">
    <w:name w:val="Ballontekst Char"/>
    <w:basedOn w:val="Standaardalinea-lettertype"/>
    <w:link w:val="Ballontekst"/>
    <w:uiPriority w:val="99"/>
    <w:semiHidden/>
    <w:rsid w:val="00A96C73"/>
    <w:rPr>
      <w:rFonts w:ascii="Tahoma" w:hAnsi="Tahoma" w:cs="Tahoma"/>
      <w:sz w:val="16"/>
      <w:szCs w:val="16"/>
      <w:lang w:val="en-US"/>
    </w:rPr>
  </w:style>
  <w:style w:type="character" w:customStyle="1" w:styleId="Kop1Char">
    <w:name w:val="Kop 1 Char"/>
    <w:basedOn w:val="Standaardalinea-lettertype"/>
    <w:link w:val="Kop1"/>
    <w:uiPriority w:val="9"/>
    <w:rsid w:val="0027165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27165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271654"/>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271654"/>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rsid w:val="00271654"/>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rsid w:val="00271654"/>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rsid w:val="00271654"/>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sid w:val="00271654"/>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rsid w:val="00271654"/>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271654"/>
    <w:pPr>
      <w:spacing w:line="240" w:lineRule="auto"/>
    </w:pPr>
    <w:rPr>
      <w:b/>
      <w:bCs/>
      <w:color w:val="4F81BD" w:themeColor="accent1"/>
      <w:sz w:val="18"/>
      <w:szCs w:val="18"/>
    </w:rPr>
  </w:style>
  <w:style w:type="paragraph" w:styleId="Titel">
    <w:name w:val="Title"/>
    <w:basedOn w:val="Standaard"/>
    <w:next w:val="Standaard"/>
    <w:link w:val="TitelChar"/>
    <w:uiPriority w:val="10"/>
    <w:qFormat/>
    <w:rsid w:val="002716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271654"/>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2716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271654"/>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uiPriority w:val="22"/>
    <w:qFormat/>
    <w:rsid w:val="00271654"/>
    <w:rPr>
      <w:b/>
      <w:bCs/>
    </w:rPr>
  </w:style>
  <w:style w:type="character" w:styleId="Nadruk">
    <w:name w:val="Emphasis"/>
    <w:basedOn w:val="Standaardalinea-lettertype"/>
    <w:uiPriority w:val="20"/>
    <w:qFormat/>
    <w:rsid w:val="00271654"/>
    <w:rPr>
      <w:i/>
      <w:iCs/>
    </w:rPr>
  </w:style>
  <w:style w:type="paragraph" w:styleId="Geenafstand">
    <w:name w:val="No Spacing"/>
    <w:uiPriority w:val="1"/>
    <w:qFormat/>
    <w:rsid w:val="00271654"/>
    <w:pPr>
      <w:spacing w:after="0" w:line="240" w:lineRule="auto"/>
    </w:pPr>
  </w:style>
  <w:style w:type="paragraph" w:styleId="Lijstalinea">
    <w:name w:val="List Paragraph"/>
    <w:basedOn w:val="Standaard"/>
    <w:uiPriority w:val="34"/>
    <w:qFormat/>
    <w:rsid w:val="00271654"/>
    <w:pPr>
      <w:ind w:left="720"/>
      <w:contextualSpacing/>
    </w:pPr>
  </w:style>
  <w:style w:type="paragraph" w:styleId="Citaat">
    <w:name w:val="Quote"/>
    <w:basedOn w:val="Standaard"/>
    <w:next w:val="Standaard"/>
    <w:link w:val="CitaatChar"/>
    <w:uiPriority w:val="29"/>
    <w:qFormat/>
    <w:rsid w:val="00271654"/>
    <w:rPr>
      <w:i/>
      <w:iCs/>
      <w:color w:val="000000" w:themeColor="text1"/>
    </w:rPr>
  </w:style>
  <w:style w:type="character" w:customStyle="1" w:styleId="CitaatChar">
    <w:name w:val="Citaat Char"/>
    <w:basedOn w:val="Standaardalinea-lettertype"/>
    <w:link w:val="Citaat"/>
    <w:uiPriority w:val="29"/>
    <w:rsid w:val="00271654"/>
    <w:rPr>
      <w:i/>
      <w:iCs/>
      <w:color w:val="000000" w:themeColor="text1"/>
    </w:rPr>
  </w:style>
  <w:style w:type="paragraph" w:styleId="Duidelijkcitaat">
    <w:name w:val="Intense Quote"/>
    <w:basedOn w:val="Standaard"/>
    <w:next w:val="Standaard"/>
    <w:link w:val="DuidelijkcitaatChar"/>
    <w:uiPriority w:val="30"/>
    <w:qFormat/>
    <w:rsid w:val="00271654"/>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271654"/>
    <w:rPr>
      <w:b/>
      <w:bCs/>
      <w:i/>
      <w:iCs/>
      <w:color w:val="4F81BD" w:themeColor="accent1"/>
    </w:rPr>
  </w:style>
  <w:style w:type="character" w:styleId="Subtielebenadrukking">
    <w:name w:val="Subtle Emphasis"/>
    <w:basedOn w:val="Standaardalinea-lettertype"/>
    <w:uiPriority w:val="19"/>
    <w:qFormat/>
    <w:rsid w:val="00271654"/>
    <w:rPr>
      <w:i/>
      <w:iCs/>
      <w:color w:val="808080" w:themeColor="text1" w:themeTint="7F"/>
    </w:rPr>
  </w:style>
  <w:style w:type="character" w:styleId="Intensievebenadrukking">
    <w:name w:val="Intense Emphasis"/>
    <w:basedOn w:val="Standaardalinea-lettertype"/>
    <w:uiPriority w:val="21"/>
    <w:qFormat/>
    <w:rsid w:val="00271654"/>
    <w:rPr>
      <w:b/>
      <w:bCs/>
      <w:i/>
      <w:iCs/>
      <w:color w:val="4F81BD" w:themeColor="accent1"/>
    </w:rPr>
  </w:style>
  <w:style w:type="character" w:styleId="Subtieleverwijzing">
    <w:name w:val="Subtle Reference"/>
    <w:basedOn w:val="Standaardalinea-lettertype"/>
    <w:uiPriority w:val="31"/>
    <w:qFormat/>
    <w:rsid w:val="00271654"/>
    <w:rPr>
      <w:smallCaps/>
      <w:color w:val="C0504D" w:themeColor="accent2"/>
      <w:u w:val="single"/>
    </w:rPr>
  </w:style>
  <w:style w:type="character" w:styleId="Intensieveverwijzing">
    <w:name w:val="Intense Reference"/>
    <w:basedOn w:val="Standaardalinea-lettertype"/>
    <w:uiPriority w:val="32"/>
    <w:qFormat/>
    <w:rsid w:val="00271654"/>
    <w:rPr>
      <w:b/>
      <w:bCs/>
      <w:smallCaps/>
      <w:color w:val="C0504D" w:themeColor="accent2"/>
      <w:spacing w:val="5"/>
      <w:u w:val="single"/>
    </w:rPr>
  </w:style>
  <w:style w:type="character" w:styleId="Titelvanboek">
    <w:name w:val="Book Title"/>
    <w:basedOn w:val="Standaardalinea-lettertype"/>
    <w:uiPriority w:val="33"/>
    <w:qFormat/>
    <w:rsid w:val="00271654"/>
    <w:rPr>
      <w:b/>
      <w:bCs/>
      <w:smallCaps/>
      <w:spacing w:val="5"/>
    </w:rPr>
  </w:style>
  <w:style w:type="paragraph" w:styleId="Kopvaninhoudsopgave">
    <w:name w:val="TOC Heading"/>
    <w:basedOn w:val="Kop1"/>
    <w:next w:val="Standaard"/>
    <w:uiPriority w:val="39"/>
    <w:semiHidden/>
    <w:unhideWhenUsed/>
    <w:qFormat/>
    <w:rsid w:val="0027165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emos\Elegant%20Memo.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CCACD-A860-441A-89D3-EEA4C1C43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Elegant Memo</Template>
  <TotalTime>1016</TotalTime>
  <Pages>2</Pages>
  <Words>441</Words>
  <Characters>2431</Characters>
  <Application>Microsoft Office Word</Application>
  <DocSecurity>0</DocSecurity>
  <Lines>20</Lines>
  <Paragraphs>5</Paragraphs>
  <ScaleCrop>false</ScaleCrop>
  <HeadingPairs>
    <vt:vector size="6" baseType="variant">
      <vt:variant>
        <vt:lpstr>Titel</vt:lpstr>
      </vt:variant>
      <vt:variant>
        <vt:i4>1</vt:i4>
      </vt:variant>
      <vt:variant>
        <vt:lpstr>Title</vt:lpstr>
      </vt:variant>
      <vt:variant>
        <vt:i4>1</vt:i4>
      </vt:variant>
      <vt:variant>
        <vt:lpstr>Headings</vt:lpstr>
      </vt:variant>
      <vt:variant>
        <vt:i4>1</vt:i4>
      </vt:variant>
    </vt:vector>
  </HeadingPairs>
  <TitlesOfParts>
    <vt:vector size="3" baseType="lpstr">
      <vt:lpstr>Memo</vt:lpstr>
      <vt:lpstr>Memo</vt:lpstr>
      <vt:lpstr>How to Use This Memo Template</vt:lpstr>
    </vt:vector>
  </TitlesOfParts>
  <Company>Karel de Grote-Hogeschool</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creator>User name placeholder</dc:creator>
  <cp:lastModifiedBy>Verschueren Lander</cp:lastModifiedBy>
  <cp:revision>8</cp:revision>
  <dcterms:created xsi:type="dcterms:W3CDTF">2016-08-30T13:31:00Z</dcterms:created>
  <dcterms:modified xsi:type="dcterms:W3CDTF">2016-10-11T11:38:00Z</dcterms:modified>
</cp:coreProperties>
</file>